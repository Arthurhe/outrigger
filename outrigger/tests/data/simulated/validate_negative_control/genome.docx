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07AEA9" w14:textId="77777777" w:rsidR="0095327B" w:rsidRPr="00CB059F" w:rsidRDefault="0095327B" w:rsidP="00014E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b/>
          <w:color w:val="000000"/>
          <w:sz w:val="28"/>
          <w:szCs w:val="32"/>
        </w:rPr>
      </w:pPr>
      <w:r w:rsidRPr="00CB059F">
        <w:rPr>
          <w:rFonts w:ascii="Courier" w:hAnsi="Courier" w:cs="Courier New"/>
          <w:b/>
          <w:color w:val="000000"/>
          <w:sz w:val="28"/>
          <w:szCs w:val="32"/>
        </w:rPr>
        <w:t>Genome</w:t>
      </w:r>
      <w:bookmarkStart w:id="0" w:name="_GoBack"/>
      <w:bookmarkEnd w:id="0"/>
    </w:p>
    <w:p w14:paraId="45C462A2" w14:textId="77777777" w:rsidR="00C63C48" w:rsidRPr="0095327B" w:rsidRDefault="00014E36" w:rsidP="00014E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8"/>
          <w:szCs w:val="32"/>
        </w:rPr>
      </w:pPr>
      <w:r w:rsidRPr="00014E36">
        <w:rPr>
          <w:rFonts w:ascii="Courier" w:hAnsi="Courier" w:cs="Courier New"/>
          <w:color w:val="000000"/>
          <w:sz w:val="28"/>
          <w:szCs w:val="32"/>
        </w:rPr>
        <w:t>CATACGGCTTTGTACTGAGTACGGAGCCTCGGTGCTATGGACGTAAGCAACACTCGATCGCGCTGAGGGACCCTCTTTCAGGGACCTGCCTGGATAGTTG</w:t>
      </w:r>
      <w:r w:rsidRPr="00014E36">
        <w:rPr>
          <w:rFonts w:ascii="Courier" w:hAnsi="Courier" w:cs="Courier New"/>
          <w:color w:val="000000"/>
          <w:sz w:val="28"/>
          <w:szCs w:val="32"/>
          <w:highlight w:val="yellow"/>
        </w:rPr>
        <w:t>TCCGCGAACCGTGGCAGGATGATACAGTGTCAATACTGAGGCCGGACAGG</w:t>
      </w:r>
      <w:r w:rsidRPr="00014E36">
        <w:rPr>
          <w:rFonts w:ascii="Courier" w:hAnsi="Courier" w:cs="Courier New"/>
          <w:color w:val="000000"/>
          <w:sz w:val="28"/>
          <w:szCs w:val="32"/>
        </w:rPr>
        <w:t>TGCGTCCCGCCCCGAAGGCGTATCGAATTATGAGGTGGCGGGCAAAGGACGTCGAGTTGCCAACTATGTCTACAAACTGGGAAGAAAATCAGTTGTACCAGCAAACCGCGCTTGATAGAGCTCTGTTAGTTGGAAGCTATCCGGCAATAA</w:t>
      </w:r>
      <w:r w:rsidRPr="00014E36">
        <w:rPr>
          <w:rFonts w:ascii="Courier" w:hAnsi="Courier" w:cs="Courier New"/>
          <w:color w:val="000000"/>
          <w:sz w:val="28"/>
          <w:szCs w:val="32"/>
          <w:highlight w:val="yellow"/>
        </w:rPr>
        <w:t>CTCTGTGGCAAGCATTACAAACCATCGAACAGCGTTCTCCCAGACGATCGGGTAAGAACAGTAGCCTGCTGATGCGTATTGGCTCTCACTTAGCCGATTT</w:t>
      </w:r>
      <w:r w:rsidRPr="00014E36">
        <w:rPr>
          <w:rFonts w:ascii="Courier" w:hAnsi="Courier" w:cs="Courier New"/>
          <w:color w:val="000000"/>
          <w:sz w:val="28"/>
          <w:szCs w:val="32"/>
        </w:rPr>
        <w:t>ATTGACAAGACGATAGAACTTCCTGAGCACACATTCCGGCTTAGGACAGAGAAACGTTGATCATGTGATTCGTAAGTTCGATGGAGGCTATGTCGTATGC</w:t>
      </w:r>
      <w:r w:rsidRPr="00014E36">
        <w:rPr>
          <w:rFonts w:ascii="Courier" w:hAnsi="Courier" w:cs="Courier New"/>
          <w:color w:val="000000"/>
          <w:sz w:val="28"/>
          <w:szCs w:val="32"/>
          <w:highlight w:val="yellow"/>
        </w:rPr>
        <w:t>CAGAACCAGCGGTCGAGTTATTCATCACTGAGTCCCTGAACCCACTAACGGTTTCCTTACACTATGAGTCGTCGGGTAGGTGTCTGGTCTAGTTGCGACG</w:t>
      </w:r>
      <w:r w:rsidRPr="00014E36">
        <w:rPr>
          <w:rFonts w:ascii="Courier" w:hAnsi="Courier" w:cs="Courier New"/>
          <w:color w:val="000000"/>
          <w:sz w:val="28"/>
          <w:szCs w:val="32"/>
        </w:rPr>
        <w:t>GAGCCGCCTTCCTTCATGACGATAGTCAGACGGAGGATGGCGTGCTTGTGACTCCGTTTGATACAGACGCCATACAGTAGGAGACTGGAGGTAACTTAAA</w:t>
      </w:r>
      <w:r w:rsidRPr="00014E36">
        <w:rPr>
          <w:rFonts w:ascii="Courier" w:hAnsi="Courier" w:cs="Courier New"/>
          <w:color w:val="000000"/>
          <w:sz w:val="28"/>
          <w:szCs w:val="32"/>
          <w:highlight w:val="yellow"/>
        </w:rPr>
        <w:t>TCCACCGGTGATAGCGTGCTGCTATTCAAACAAATGCCCTCATCCACAGCAGGCGTTGAGCAGACATTAATCTCAGCTGTATGCGATCCCTACACCGGCTAGTGGGGGTCTTGTTGTCTCGGAGACTAAGACCTGAATGCCACCTCCCGG</w:t>
      </w:r>
      <w:r w:rsidRPr="00014E36">
        <w:rPr>
          <w:rFonts w:ascii="Courier" w:hAnsi="Courier" w:cs="Courier New"/>
          <w:color w:val="000000"/>
          <w:sz w:val="28"/>
          <w:szCs w:val="32"/>
        </w:rPr>
        <w:t>CCTGGTGAGCGATCTTACTGCCGACCTGTGGCGGCATCCCTTCAGAAACGCGAGCACCCTTGCTCTATTCACGAAGCGTAGGTGCCCTATTATTAATCGATCCTTCAGCATAACCTGTGCTGTAACGGAAGACATGGAACCGCGTAGATC</w:t>
      </w:r>
    </w:p>
    <w:p w14:paraId="1A08C782" w14:textId="77777777" w:rsidR="0095327B" w:rsidRPr="0095327B" w:rsidRDefault="0095327B" w:rsidP="00014E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8"/>
          <w:szCs w:val="32"/>
        </w:rPr>
      </w:pPr>
    </w:p>
    <w:p w14:paraId="5DDA73DB" w14:textId="77777777" w:rsidR="0095327B" w:rsidRPr="00CB059F" w:rsidRDefault="0095327B" w:rsidP="00014E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b/>
          <w:color w:val="000000"/>
          <w:sz w:val="28"/>
          <w:szCs w:val="28"/>
        </w:rPr>
      </w:pPr>
      <w:r w:rsidRPr="00CB059F">
        <w:rPr>
          <w:rFonts w:ascii="Courier" w:hAnsi="Courier" w:cs="Courier New"/>
          <w:b/>
          <w:color w:val="000000"/>
          <w:sz w:val="28"/>
          <w:szCs w:val="28"/>
        </w:rPr>
        <w:t>Reverse complemented</w:t>
      </w:r>
    </w:p>
    <w:p w14:paraId="209B8A27" w14:textId="77777777" w:rsidR="0095327B" w:rsidRPr="0095327B" w:rsidRDefault="0095327B" w:rsidP="0095327B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8"/>
          <w:szCs w:val="28"/>
        </w:rPr>
      </w:pPr>
      <w:r w:rsidRPr="0095327B">
        <w:rPr>
          <w:rFonts w:ascii="Courier" w:hAnsi="Courier"/>
          <w:color w:val="000000"/>
          <w:sz w:val="28"/>
          <w:szCs w:val="28"/>
        </w:rPr>
        <w:t>GATCTACGCGGTTCCATGTCTTCCGTTACAGCACAGGTTATGCTGAAGGATCGATTAATAATAGGGCACCTACGCTTCGTGAATAGAGCAAGGGTGCTCG</w:t>
      </w:r>
      <w:r w:rsidRPr="00CB059F">
        <w:rPr>
          <w:rFonts w:ascii="Courier" w:hAnsi="Courier"/>
          <w:color w:val="000000"/>
          <w:sz w:val="28"/>
          <w:szCs w:val="28"/>
          <w:highlight w:val="yellow"/>
        </w:rPr>
        <w:t>CGTTTCTGAAGGGATGCCGCCACAGGTCGGCAGTAAGATCGCTCACCAGG</w:t>
      </w:r>
      <w:r w:rsidRPr="0095327B">
        <w:rPr>
          <w:rFonts w:ascii="Courier" w:hAnsi="Courier"/>
          <w:color w:val="000000"/>
          <w:sz w:val="28"/>
          <w:szCs w:val="28"/>
        </w:rPr>
        <w:t>CCGGGAGGTGGCATTCAGGTCTTAGTCTCCGAGACAACAAGACCCCCACTAGCCGGTGTAGGGATCGCATACAGCTGAGATTAATGTCTGCTCAACGCCTGCTGTGGATGAGGGCATTTGTTTGAATAGCAGCACGCTATCACCGGTGGA</w:t>
      </w:r>
      <w:r w:rsidRPr="00CB059F">
        <w:rPr>
          <w:rFonts w:ascii="Courier" w:hAnsi="Courier"/>
          <w:color w:val="000000"/>
          <w:sz w:val="28"/>
          <w:szCs w:val="28"/>
          <w:highlight w:val="yellow"/>
        </w:rPr>
        <w:t>TTTAAGTTACCTCCAGTCTCCTACTGTATGGCGTCTGTATCAAACGGAGTCACAAGCACGCCATCCTCCGTCTGACTATCGTCATGAAGGAAGGCGGCTC</w:t>
      </w:r>
      <w:r w:rsidRPr="0095327B">
        <w:rPr>
          <w:rFonts w:ascii="Courier" w:hAnsi="Courier"/>
          <w:color w:val="000000"/>
          <w:sz w:val="28"/>
          <w:szCs w:val="28"/>
        </w:rPr>
        <w:t>CGTCGCAACTAGACCAGACACCTACCCGACGACTCATAGTGTAAGGAAACCGTTAGTGGGTTCAGGGACTCAGTGATGAATAACTCGACCGCTGGTTCTG</w:t>
      </w:r>
      <w:r w:rsidRPr="00CB059F">
        <w:rPr>
          <w:rFonts w:ascii="Courier" w:hAnsi="Courier"/>
          <w:color w:val="000000"/>
          <w:sz w:val="28"/>
          <w:szCs w:val="28"/>
          <w:highlight w:val="yellow"/>
        </w:rPr>
        <w:t>GCATACGACATAGCCTCCATCGAACTTACGAATCACATGATCAACGTTTCTCTGTCCTAAGCCGGAATGTGTGCTCAGGAAGTTCTATCGTCTTGTCAAT</w:t>
      </w:r>
      <w:r w:rsidRPr="0095327B">
        <w:rPr>
          <w:rFonts w:ascii="Courier" w:hAnsi="Courier"/>
          <w:color w:val="000000"/>
          <w:sz w:val="28"/>
          <w:szCs w:val="28"/>
        </w:rPr>
        <w:t>AAATCGGCTAAGTGAGAGCCAATACGCATCAGCAGGCTACTGTTCTTACCCGATCGTCTGGGAGAACGCTGTTCGATGGTTTGTAATGCTTGCCACAGAG</w:t>
      </w:r>
      <w:r w:rsidRPr="00CB059F">
        <w:rPr>
          <w:rFonts w:ascii="Courier" w:hAnsi="Courier"/>
          <w:color w:val="000000"/>
          <w:sz w:val="28"/>
          <w:szCs w:val="28"/>
          <w:highlight w:val="yellow"/>
        </w:rPr>
        <w:t>TTATTGCCGGATAGCTTCCAACTAACAGAGCTCTATCAAGCGCGGTTTGCTGGTACAACTGATTTTCTTCCCAGTTTGTAGACATAGTTGGCAACTCGACGTCCTTTGCCCGCCACCTCATAATTCGATACGCCTTCGGGGCGGGACGCA</w:t>
      </w:r>
      <w:r w:rsidRPr="0095327B">
        <w:rPr>
          <w:rFonts w:ascii="Courier" w:hAnsi="Courier"/>
          <w:color w:val="000000"/>
          <w:sz w:val="28"/>
          <w:szCs w:val="28"/>
        </w:rPr>
        <w:t>CCTGTCCGGCCTCAGTATTGACACTGTATCATCCTGCCACGGTTCGCGGACAACTATCCAGGCAGGTCCCTGAAAGAGGGTCCCTCAGCGCGATCGAGTGTTGCTTACGTCCATAGCACCGAGGCTCCGTACTCAGTACAAAGCCGTATG</w:t>
      </w:r>
    </w:p>
    <w:sectPr w:rsidR="0095327B" w:rsidRPr="0095327B" w:rsidSect="009D56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6DE"/>
    <w:rsid w:val="00014E36"/>
    <w:rsid w:val="0095327B"/>
    <w:rsid w:val="009B4565"/>
    <w:rsid w:val="009D56DE"/>
    <w:rsid w:val="00C63C48"/>
    <w:rsid w:val="00CB0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490D9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014E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14E36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091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genome.docx</Template>
  <TotalTime>5</TotalTime>
  <Pages>1</Pages>
  <Words>303</Words>
  <Characters>1728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Olga B Botvinnik</cp:lastModifiedBy>
  <cp:revision>1</cp:revision>
  <dcterms:created xsi:type="dcterms:W3CDTF">2016-09-06T14:39:00Z</dcterms:created>
  <dcterms:modified xsi:type="dcterms:W3CDTF">2016-09-08T21:03:00Z</dcterms:modified>
</cp:coreProperties>
</file>